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8F" w:rsidRDefault="00A0258F" w:rsidP="001D1E24">
      <w:r>
        <w:t>Company name (Client name): Wells Fargo, 333 Market Street</w:t>
      </w:r>
    </w:p>
    <w:p w:rsidR="00A0258F" w:rsidRDefault="00A0258F" w:rsidP="001D1E24">
      <w:r>
        <w:t>Date of interview: 03/19/2010, 2:30pm</w:t>
      </w:r>
    </w:p>
    <w:p w:rsidR="00A0258F" w:rsidRDefault="00A0258F" w:rsidP="001D1E24">
      <w:r>
        <w:t>Interviewer full name(s): Lalitha and Judy(On Phone)</w:t>
      </w:r>
    </w:p>
    <w:p w:rsidR="00A0258F" w:rsidRDefault="00A0258F" w:rsidP="001D1E24">
      <w:r>
        <w:t>Group name (where you interviewed): Merger Analysis and Data Team</w:t>
      </w:r>
    </w:p>
    <w:p w:rsidR="00A0258F" w:rsidRDefault="00A0258F" w:rsidP="001D1E24">
      <w:r>
        <w:t xml:space="preserve">Mid-Client manager name (full name): </w:t>
      </w:r>
    </w:p>
    <w:p w:rsidR="00A0258F" w:rsidRDefault="00A0258F" w:rsidP="001D1E24">
      <w:r>
        <w:t>Mid-client company name: XXX</w:t>
      </w:r>
    </w:p>
    <w:p w:rsidR="00A0258F" w:rsidRDefault="00A0258F" w:rsidP="001D1E24"/>
    <w:p w:rsidR="00A0258F" w:rsidRDefault="00A0258F" w:rsidP="001D1E24">
      <w:r>
        <w:t xml:space="preserve">As Judy works from Seattle, I was supposed to meet Lalitha in-person and talk to Judy on the phone. </w:t>
      </w:r>
    </w:p>
    <w:p w:rsidR="00A0258F" w:rsidRDefault="00A0258F" w:rsidP="001D1E24">
      <w:r>
        <w:t>Lalitha took me to a conference room and dialed Judy. We were on the speaker. Lalitha said, “I have Priya with me in the room, I already gave you my feedback, please go ahead and ask what you want to.”</w:t>
      </w:r>
    </w:p>
    <w:p w:rsidR="00A0258F" w:rsidRDefault="00A0258F" w:rsidP="001D1E24">
      <w:r>
        <w:t>I exchanged a greeting with Judy and she started with explaining me about the project for about 4 mins.</w:t>
      </w:r>
    </w:p>
    <w:p w:rsidR="00A0258F" w:rsidRDefault="00A0258F" w:rsidP="001D1E24">
      <w:r>
        <w:t>Thereafter, she asked: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How I felt about the position?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Give me an example of a Dynamic environment that you have worked in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What kind of documents you prepared as a BA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Who was the audience of the documents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What is your approach towards conducting meetings with distributed teams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How do you communicate with people who are tough to convince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Which is your favorite project and why</w:t>
      </w:r>
    </w:p>
    <w:p w:rsidR="00A0258F" w:rsidRDefault="00A0258F" w:rsidP="00C125CA">
      <w:pPr>
        <w:pStyle w:val="ListParagraph"/>
        <w:numPr>
          <w:ilvl w:val="0"/>
          <w:numId w:val="1"/>
        </w:numPr>
      </w:pPr>
      <w:r>
        <w:t>You are an MBA in Information Systems. What made you enter the banking industry?</w:t>
      </w:r>
    </w:p>
    <w:p w:rsidR="00A0258F" w:rsidRDefault="00A0258F" w:rsidP="00DA1AFA">
      <w:pPr>
        <w:ind w:left="360"/>
      </w:pPr>
      <w:r>
        <w:t>Judy said,” this is all I wanted to ask, thank you and hung up the phone.”</w:t>
      </w:r>
    </w:p>
    <w:p w:rsidR="00A0258F" w:rsidRDefault="00A0258F" w:rsidP="00DA1AFA">
      <w:pPr>
        <w:ind w:left="360"/>
      </w:pPr>
      <w:r>
        <w:t>Lalitha said we’ll let the mid-client know our feedback.</w:t>
      </w:r>
    </w:p>
    <w:p w:rsidR="00A0258F" w:rsidRDefault="00A0258F" w:rsidP="00DA1AFA">
      <w:pPr>
        <w:ind w:left="360"/>
      </w:pPr>
    </w:p>
    <w:p w:rsidR="00A0258F" w:rsidRDefault="00A0258F"/>
    <w:sectPr w:rsidR="00A0258F" w:rsidSect="00F9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D4B37"/>
    <w:multiLevelType w:val="hybridMultilevel"/>
    <w:tmpl w:val="093C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E24"/>
    <w:rsid w:val="001D1E24"/>
    <w:rsid w:val="003C2813"/>
    <w:rsid w:val="00421680"/>
    <w:rsid w:val="005E23A9"/>
    <w:rsid w:val="009900EA"/>
    <w:rsid w:val="00A0258F"/>
    <w:rsid w:val="00B3349D"/>
    <w:rsid w:val="00C125CA"/>
    <w:rsid w:val="00CA324D"/>
    <w:rsid w:val="00CF65D7"/>
    <w:rsid w:val="00D221BA"/>
    <w:rsid w:val="00D648D8"/>
    <w:rsid w:val="00DA1AFA"/>
    <w:rsid w:val="00F37AF5"/>
    <w:rsid w:val="00F96AEA"/>
    <w:rsid w:val="00FA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E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25C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0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191</Words>
  <Characters>1092</Characters>
  <Application>Microsoft Office Outlook</Application>
  <DocSecurity>0</DocSecurity>
  <Lines>0</Lines>
  <Paragraphs>0</Paragraphs>
  <ScaleCrop>false</ScaleCrop>
  <Company>Canvas InfoTech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 (Client name): Wells Fargo, 333 Market Street</dc:title>
  <dc:subject/>
  <dc:creator>TPG</dc:creator>
  <cp:keywords/>
  <dc:description/>
  <cp:lastModifiedBy>Alok Bhatia</cp:lastModifiedBy>
  <cp:revision>3</cp:revision>
  <dcterms:created xsi:type="dcterms:W3CDTF">2010-12-12T19:33:00Z</dcterms:created>
  <dcterms:modified xsi:type="dcterms:W3CDTF">2010-12-12T19:33:00Z</dcterms:modified>
</cp:coreProperties>
</file>